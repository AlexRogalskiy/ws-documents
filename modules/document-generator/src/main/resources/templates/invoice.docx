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4" w:type="dxa"/>
        <w:jc w:val="center"/>
        <w:tblLook w:val="0600" w:firstRow="0" w:lastRow="0" w:firstColumn="0" w:lastColumn="0" w:noHBand="1" w:noVBand="1"/>
      </w:tblPr>
      <w:tblGrid>
        <w:gridCol w:w="5040"/>
        <w:gridCol w:w="1170"/>
        <w:gridCol w:w="204"/>
        <w:gridCol w:w="4026"/>
        <w:gridCol w:w="204"/>
      </w:tblGrid>
      <w:tr w:rsidR="00A340F2" w:rsidTr="00FC0153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CF1AB29851004091B14BDFB8BB484F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5040" w:type="dxa"/>
                <w:hideMark/>
              </w:tcPr>
              <w:p w:rsidR="00A340F2" w:rsidRPr="00064E3E" w:rsidRDefault="00FE0263" w:rsidP="005E3650">
                <w:pPr>
                  <w:pStyle w:val="Title"/>
                  <w:ind w:left="-18"/>
                </w:pPr>
                <w:r w:rsidRPr="00064E3E">
                  <w:t>INVOICe</w:t>
                </w:r>
              </w:p>
            </w:tc>
          </w:sdtContent>
        </w:sdt>
        <w:tc>
          <w:tcPr>
            <w:tcW w:w="1374" w:type="dxa"/>
            <w:gridSpan w:val="2"/>
          </w:tcPr>
          <w:p w:rsidR="00A340F2" w:rsidRDefault="00A340F2" w:rsidP="002F5404">
            <w:pPr>
              <w:jc w:val="center"/>
            </w:pPr>
          </w:p>
        </w:tc>
        <w:tc>
          <w:tcPr>
            <w:tcW w:w="4230" w:type="dxa"/>
            <w:gridSpan w:val="2"/>
            <w:hideMark/>
          </w:tcPr>
          <w:p w:rsidR="00A340F2" w:rsidRDefault="00A340F2" w:rsidP="005E3650">
            <w:pPr>
              <w:jc w:val="right"/>
            </w:pPr>
            <w:r>
              <w:rPr>
                <w:noProof/>
                <w:lang w:eastAsia="en-US"/>
              </w:rPr>
              <w:drawing>
                <wp:inline distT="0" distB="0" distL="0" distR="0" wp14:anchorId="261B2638" wp14:editId="5ADC3C5A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339" w:rsidTr="00FC0153">
        <w:trPr>
          <w:trHeight w:val="1170"/>
          <w:jc w:val="center"/>
        </w:trPr>
        <w:tc>
          <w:tcPr>
            <w:tcW w:w="6414" w:type="dxa"/>
            <w:gridSpan w:val="3"/>
          </w:tcPr>
          <w:p w:rsidR="000E1339" w:rsidRPr="00064E3E" w:rsidRDefault="00103BB0" w:rsidP="0062720E">
            <w:pPr>
              <w:ind w:left="342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004C5A1E621845909D98133AE67F32BF"/>
                </w:placeholder>
                <w:temporary/>
                <w:showingPlcHdr/>
                <w15:appearance w15:val="hidden"/>
              </w:sdtPr>
              <w:sdtEndPr/>
              <w:sdtContent>
                <w:r w:rsidR="000E1339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:rsidR="000E1339" w:rsidRDefault="000E1339" w:rsidP="0062720E">
            <w:pPr>
              <w:ind w:left="342"/>
            </w:pPr>
            <w:r w:rsidRPr="00005360">
              <w:rPr>
                <w:rFonts w:ascii="Arial" w:hAnsi="Arial" w:cs="Arial"/>
                <w:color w:val="000000" w:themeColor="text1"/>
                <w:sz w:val="28"/>
                <w:szCs w:val="32"/>
              </w:rPr>
              <w:t>${id}</w:t>
            </w:r>
          </w:p>
        </w:tc>
        <w:tc>
          <w:tcPr>
            <w:tcW w:w="4230" w:type="dxa"/>
            <w:gridSpan w:val="2"/>
          </w:tcPr>
          <w:p w:rsidR="000E1339" w:rsidRDefault="000E1339" w:rsidP="00FC0AD2">
            <w:pPr>
              <w:jc w:val="right"/>
              <w:rPr>
                <w:noProof/>
                <w:lang w:eastAsia="en-US"/>
              </w:rPr>
            </w:pPr>
          </w:p>
        </w:tc>
      </w:tr>
      <w:tr w:rsidR="00A340F2" w:rsidTr="00FC0153">
        <w:trPr>
          <w:gridAfter w:val="1"/>
          <w:wAfter w:w="204" w:type="dxa"/>
          <w:trHeight w:val="1359"/>
          <w:jc w:val="center"/>
        </w:trPr>
        <w:tc>
          <w:tcPr>
            <w:tcW w:w="5040" w:type="dxa"/>
            <w:hideMark/>
          </w:tcPr>
          <w:p w:rsidR="00A340F2" w:rsidRPr="00064E3E" w:rsidRDefault="00103BB0" w:rsidP="0062720E">
            <w:pPr>
              <w:ind w:left="342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49BA2F0764504667BC3E302A2EB955A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:rsidR="00A340F2" w:rsidRPr="00005360" w:rsidRDefault="00245E30" w:rsidP="0062720E">
            <w:pPr>
              <w:ind w:left="342"/>
              <w:rPr>
                <w:rFonts w:ascii="Arial" w:hAnsi="Arial" w:cs="Arial"/>
                <w:sz w:val="32"/>
                <w:szCs w:val="32"/>
              </w:rPr>
            </w:pPr>
            <w:r w:rsidRPr="00005360">
              <w:rPr>
                <w:rFonts w:ascii="Arial" w:hAnsi="Arial" w:cs="Arial"/>
                <w:color w:val="000000" w:themeColor="text1"/>
                <w:sz w:val="28"/>
                <w:szCs w:val="32"/>
              </w:rPr>
              <w:t>${date}</w:t>
            </w:r>
          </w:p>
        </w:tc>
        <w:tc>
          <w:tcPr>
            <w:tcW w:w="1170" w:type="dxa"/>
            <w:hideMark/>
          </w:tcPr>
          <w:p w:rsidR="00A340F2" w:rsidRPr="00064E3E" w:rsidRDefault="00A340F2" w:rsidP="0062720E">
            <w:pPr>
              <w:ind w:left="342"/>
              <w:rPr>
                <w:rFonts w:cstheme="minorHAnsi"/>
                <w:color w:val="000000" w:themeColor="text1"/>
              </w:rPr>
            </w:pPr>
          </w:p>
        </w:tc>
        <w:tc>
          <w:tcPr>
            <w:tcW w:w="4230" w:type="dxa"/>
            <w:gridSpan w:val="2"/>
            <w:hideMark/>
          </w:tcPr>
          <w:p w:rsidR="00A340F2" w:rsidRPr="00535A86" w:rsidRDefault="00535A86" w:rsidP="0062720E">
            <w:pPr>
              <w:ind w:left="342" w:right="-108"/>
              <w:jc w:val="right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/>
                <w:color w:val="000000" w:themeColor="text1"/>
                <w:sz w:val="32"/>
                <w:szCs w:val="32"/>
              </w:rPr>
              <w:t>COMPANY</w:t>
            </w:r>
          </w:p>
          <w:p w:rsidR="00A340F2" w:rsidRPr="00005360" w:rsidRDefault="00535A86" w:rsidP="0062720E">
            <w:pPr>
              <w:ind w:left="342" w:right="-132"/>
              <w:jc w:val="right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r w:rsidRPr="00005360">
              <w:rPr>
                <w:rFonts w:ascii="Arial" w:hAnsi="Arial" w:cs="Arial"/>
                <w:color w:val="000000" w:themeColor="text1"/>
                <w:sz w:val="28"/>
                <w:szCs w:val="32"/>
              </w:rPr>
              <w:t>${company}</w:t>
            </w:r>
          </w:p>
        </w:tc>
      </w:tr>
      <w:tr w:rsidR="00A340F2" w:rsidTr="00FC0153">
        <w:trPr>
          <w:trHeight w:val="1071"/>
          <w:jc w:val="center"/>
        </w:trPr>
        <w:tc>
          <w:tcPr>
            <w:tcW w:w="5040" w:type="dxa"/>
            <w:hideMark/>
          </w:tcPr>
          <w:p w:rsidR="00A340F2" w:rsidRPr="00064E3E" w:rsidRDefault="00103BB0" w:rsidP="0062720E">
            <w:pPr>
              <w:ind w:left="342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24"/>
                </w:rPr>
                <w:alias w:val="Invoice to:"/>
                <w:tag w:val="Invoice to:"/>
                <w:id w:val="-1178570525"/>
                <w:placeholder>
                  <w:docPart w:val="845BB4CA998D450E9AD6C3054B454336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CF2287" w:rsidRPr="000E1339">
                  <w:rPr>
                    <w:rFonts w:asciiTheme="majorHAnsi" w:hAnsiTheme="majorHAnsi"/>
                    <w:color w:val="000000" w:themeColor="text1"/>
                    <w:sz w:val="32"/>
                    <w:szCs w:val="24"/>
                  </w:rPr>
                  <w:t>INVOICE TO</w:t>
                </w:r>
              </w:sdtContent>
            </w:sdt>
          </w:p>
          <w:p w:rsidR="00A340F2" w:rsidRPr="00535A86" w:rsidRDefault="00535A86" w:rsidP="0062720E">
            <w:pPr>
              <w:ind w:left="34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05360">
              <w:rPr>
                <w:rFonts w:ascii="Arial" w:hAnsi="Arial" w:cs="Arial"/>
                <w:color w:val="000000" w:themeColor="text1"/>
                <w:sz w:val="28"/>
                <w:szCs w:val="32"/>
              </w:rPr>
              <w:t>${partner}</w:t>
            </w:r>
          </w:p>
        </w:tc>
        <w:tc>
          <w:tcPr>
            <w:tcW w:w="1374" w:type="dxa"/>
            <w:gridSpan w:val="2"/>
          </w:tcPr>
          <w:p w:rsidR="00A340F2" w:rsidRDefault="00A340F2" w:rsidP="0062720E">
            <w:pPr>
              <w:ind w:left="342"/>
              <w:jc w:val="center"/>
            </w:pPr>
          </w:p>
        </w:tc>
        <w:tc>
          <w:tcPr>
            <w:tcW w:w="4230" w:type="dxa"/>
            <w:gridSpan w:val="2"/>
          </w:tcPr>
          <w:p w:rsidR="00A340F2" w:rsidRDefault="00A340F2" w:rsidP="002F5404">
            <w:pPr>
              <w:jc w:val="center"/>
            </w:pPr>
          </w:p>
        </w:tc>
      </w:tr>
    </w:tbl>
    <w:p w:rsidR="00422637" w:rsidRPr="00422637" w:rsidRDefault="00422637" w:rsidP="00422637">
      <w:pPr>
        <w:spacing w:before="360" w:after="360"/>
        <w:rPr>
          <w:rStyle w:val="DateChar"/>
          <w:sz w:val="28"/>
        </w:rPr>
      </w:pPr>
    </w:p>
    <w:tbl>
      <w:tblPr>
        <w:tblStyle w:val="PlainTable2"/>
        <w:tblW w:w="10530" w:type="dxa"/>
        <w:tblLook w:val="04A0" w:firstRow="1" w:lastRow="0" w:firstColumn="1" w:lastColumn="0" w:noHBand="0" w:noVBand="1"/>
      </w:tblPr>
      <w:tblGrid>
        <w:gridCol w:w="4320"/>
        <w:gridCol w:w="1890"/>
        <w:gridCol w:w="1875"/>
        <w:gridCol w:w="2445"/>
      </w:tblGrid>
      <w:tr w:rsidR="00422637" w:rsidTr="00315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:rsidR="00422637" w:rsidRPr="00422637" w:rsidRDefault="00422637" w:rsidP="00315569">
            <w:pPr>
              <w:pStyle w:val="Style1"/>
              <w:framePr w:hSpace="0" w:wrap="auto" w:vAnchor="margin" w:hAnchor="text" w:xAlign="left" w:yAlign="inline"/>
            </w:pPr>
            <w:r>
              <w:t>PRODUCT</w:t>
            </w:r>
          </w:p>
        </w:tc>
        <w:tc>
          <w:tcPr>
            <w:tcW w:w="1890" w:type="dxa"/>
            <w:vAlign w:val="center"/>
          </w:tcPr>
          <w:p w:rsidR="00422637" w:rsidRPr="00422637" w:rsidRDefault="00422637" w:rsidP="00315569">
            <w:pPr>
              <w:pStyle w:val="Style1"/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75" w:type="dxa"/>
            <w:vAlign w:val="center"/>
          </w:tcPr>
          <w:p w:rsidR="00422637" w:rsidRPr="00422637" w:rsidRDefault="00422637" w:rsidP="00315569">
            <w:pPr>
              <w:pStyle w:val="Style1"/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2445" w:type="dxa"/>
            <w:vAlign w:val="center"/>
          </w:tcPr>
          <w:p w:rsidR="00422637" w:rsidRPr="00422637" w:rsidRDefault="00422637" w:rsidP="00315569">
            <w:pPr>
              <w:pStyle w:val="Style1"/>
              <w:framePr w:hSpace="0" w:wrap="auto" w:vAnchor="margin" w:hAnchor="text" w:xAlign="left" w:yAlign="inline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LINE TOTAL</w:t>
            </w:r>
          </w:p>
        </w:tc>
      </w:tr>
      <w:tr w:rsidR="00422637" w:rsidTr="00315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:rsidR="00422637" w:rsidRDefault="00422637" w:rsidP="00422637">
            <w:pPr>
              <w:rPr>
                <w:rStyle w:val="DateChar"/>
              </w:rPr>
            </w:pPr>
            <w:r w:rsidRPr="00535A86">
              <w:rPr>
                <w:rFonts w:cs="Arial"/>
                <w:color w:val="0D0D0D" w:themeColor="text1" w:themeTint="F2"/>
                <w:sz w:val="22"/>
                <w:lang w:eastAsia="en-US"/>
              </w:rPr>
              <w:t>${product}</w:t>
            </w:r>
          </w:p>
        </w:tc>
        <w:tc>
          <w:tcPr>
            <w:tcW w:w="1890" w:type="dxa"/>
            <w:vAlign w:val="center"/>
          </w:tcPr>
          <w:p w:rsidR="00422637" w:rsidRPr="00315569" w:rsidRDefault="00422637" w:rsidP="00315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ateChar"/>
                <w:rFonts w:asciiTheme="minorHAnsi" w:hAnsiTheme="minorHAnsi" w:cstheme="minorHAnsi"/>
                <w:b/>
                <w:sz w:val="22"/>
                <w:szCs w:val="22"/>
              </w:rPr>
            </w:pPr>
            <w:r w:rsidRPr="00315569">
              <w:rPr>
                <w:rStyle w:val="DateChar"/>
                <w:rFonts w:asciiTheme="minorHAnsi" w:hAnsiTheme="minorHAnsi" w:cstheme="minorHAnsi"/>
                <w:b/>
                <w:sz w:val="22"/>
                <w:szCs w:val="22"/>
              </w:rPr>
              <w:t>${amount}</w:t>
            </w:r>
          </w:p>
        </w:tc>
        <w:tc>
          <w:tcPr>
            <w:tcW w:w="1875" w:type="dxa"/>
            <w:vAlign w:val="center"/>
          </w:tcPr>
          <w:p w:rsidR="00422637" w:rsidRPr="00315569" w:rsidRDefault="00422637" w:rsidP="00315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ateChar"/>
                <w:rFonts w:asciiTheme="minorHAnsi" w:hAnsiTheme="minorHAnsi" w:cstheme="minorHAnsi"/>
                <w:b/>
                <w:sz w:val="22"/>
                <w:szCs w:val="22"/>
              </w:rPr>
            </w:pPr>
            <w:r w:rsidRPr="00315569">
              <w:rPr>
                <w:rStyle w:val="DateChar"/>
                <w:rFonts w:asciiTheme="minorHAnsi" w:hAnsiTheme="minorHAnsi" w:cstheme="minorHAnsi"/>
                <w:b/>
                <w:sz w:val="22"/>
                <w:szCs w:val="22"/>
              </w:rPr>
              <w:t>${price}</w:t>
            </w:r>
          </w:p>
        </w:tc>
        <w:tc>
          <w:tcPr>
            <w:tcW w:w="2445" w:type="dxa"/>
            <w:vAlign w:val="center"/>
          </w:tcPr>
          <w:p w:rsidR="00422637" w:rsidRPr="00422637" w:rsidRDefault="00422637" w:rsidP="004226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D0D0D" w:themeColor="text1" w:themeTint="F2"/>
                <w:sz w:val="22"/>
                <w:lang w:eastAsia="en-US"/>
              </w:rPr>
            </w:pPr>
            <w:r>
              <w:rPr>
                <w:rFonts w:cs="Arial"/>
                <w:b/>
                <w:color w:val="0D0D0D" w:themeColor="text1" w:themeTint="F2"/>
                <w:sz w:val="22"/>
                <w:lang w:eastAsia="en-US"/>
              </w:rPr>
              <w:t>${total}</w:t>
            </w:r>
          </w:p>
        </w:tc>
      </w:tr>
    </w:tbl>
    <w:p w:rsidR="00422637" w:rsidRPr="00422637" w:rsidRDefault="002A28CC" w:rsidP="002A28CC">
      <w:pPr>
        <w:spacing w:before="600" w:after="240"/>
        <w:rPr>
          <w:rStyle w:val="DateChar"/>
        </w:rPr>
      </w:pPr>
      <w:r w:rsidRPr="00422637">
        <w:rPr>
          <w:rStyle w:val="DateChar"/>
        </w:rPr>
        <w:t>DESCRIPTION</w:t>
      </w:r>
    </w:p>
    <w:p w:rsidR="00422637" w:rsidRPr="00A340F2" w:rsidRDefault="00422637" w:rsidP="00422637">
      <w:r>
        <w:rPr>
          <w:rFonts w:cs="Arial"/>
          <w:b/>
          <w:color w:val="0D0D0D" w:themeColor="text1" w:themeTint="F2"/>
          <w:sz w:val="22"/>
          <w:lang w:eastAsia="en-US"/>
        </w:rPr>
        <w:t>${data}</w:t>
      </w:r>
      <w:bookmarkStart w:id="0" w:name="_GoBack"/>
      <w:bookmarkEnd w:id="0"/>
    </w:p>
    <w:sectPr w:rsidR="0042263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BB0" w:rsidRDefault="00103BB0">
      <w:pPr>
        <w:spacing w:line="240" w:lineRule="auto"/>
      </w:pPr>
      <w:r>
        <w:separator/>
      </w:r>
    </w:p>
    <w:p w:rsidR="00103BB0" w:rsidRDefault="00103BB0"/>
  </w:endnote>
  <w:endnote w:type="continuationSeparator" w:id="0">
    <w:p w:rsidR="00103BB0" w:rsidRDefault="00103BB0">
      <w:pPr>
        <w:spacing w:line="240" w:lineRule="auto"/>
      </w:pPr>
      <w:r>
        <w:continuationSeparator/>
      </w:r>
    </w:p>
    <w:p w:rsidR="00103BB0" w:rsidRDefault="00103B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Default="007201A7">
    <w:pPr>
      <w:pStyle w:val="Footer"/>
    </w:pPr>
  </w:p>
  <w:p w:rsidR="007201A7" w:rsidRDefault="007201A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BB0" w:rsidRDefault="00103BB0">
      <w:pPr>
        <w:spacing w:line="240" w:lineRule="auto"/>
      </w:pPr>
      <w:r>
        <w:separator/>
      </w:r>
    </w:p>
    <w:p w:rsidR="00103BB0" w:rsidRDefault="00103BB0"/>
  </w:footnote>
  <w:footnote w:type="continuationSeparator" w:id="0">
    <w:p w:rsidR="00103BB0" w:rsidRDefault="00103BB0">
      <w:pPr>
        <w:spacing w:line="240" w:lineRule="auto"/>
      </w:pPr>
      <w:r>
        <w:continuationSeparator/>
      </w:r>
    </w:p>
    <w:p w:rsidR="00103BB0" w:rsidRDefault="00103B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1A7" w:rsidRDefault="007201A7"/>
  <w:p w:rsidR="007201A7" w:rsidRDefault="007201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D2"/>
    <w:rsid w:val="00005360"/>
    <w:rsid w:val="00064E3E"/>
    <w:rsid w:val="00077551"/>
    <w:rsid w:val="000A6E91"/>
    <w:rsid w:val="000E1339"/>
    <w:rsid w:val="000E7C40"/>
    <w:rsid w:val="00103BB0"/>
    <w:rsid w:val="001817A4"/>
    <w:rsid w:val="001A035C"/>
    <w:rsid w:val="001D1771"/>
    <w:rsid w:val="0020743A"/>
    <w:rsid w:val="002400DD"/>
    <w:rsid w:val="002450DA"/>
    <w:rsid w:val="00245E30"/>
    <w:rsid w:val="00263E3B"/>
    <w:rsid w:val="00264280"/>
    <w:rsid w:val="0028450E"/>
    <w:rsid w:val="002A107B"/>
    <w:rsid w:val="002A28CC"/>
    <w:rsid w:val="002B06E9"/>
    <w:rsid w:val="002E7603"/>
    <w:rsid w:val="002F5404"/>
    <w:rsid w:val="00315569"/>
    <w:rsid w:val="00316D06"/>
    <w:rsid w:val="003D23A0"/>
    <w:rsid w:val="00422637"/>
    <w:rsid w:val="004858C9"/>
    <w:rsid w:val="004870D2"/>
    <w:rsid w:val="004A10E9"/>
    <w:rsid w:val="00535A86"/>
    <w:rsid w:val="0057664D"/>
    <w:rsid w:val="00595A4E"/>
    <w:rsid w:val="005E3650"/>
    <w:rsid w:val="005E394D"/>
    <w:rsid w:val="0062720E"/>
    <w:rsid w:val="00662DFA"/>
    <w:rsid w:val="00674AE3"/>
    <w:rsid w:val="006B4542"/>
    <w:rsid w:val="006F038A"/>
    <w:rsid w:val="007201A7"/>
    <w:rsid w:val="007B4FC5"/>
    <w:rsid w:val="007E0DF2"/>
    <w:rsid w:val="007E1D3F"/>
    <w:rsid w:val="007F68B7"/>
    <w:rsid w:val="00865DB9"/>
    <w:rsid w:val="0089202B"/>
    <w:rsid w:val="008B5297"/>
    <w:rsid w:val="009415D1"/>
    <w:rsid w:val="00947F34"/>
    <w:rsid w:val="009D3F3C"/>
    <w:rsid w:val="00A340F2"/>
    <w:rsid w:val="00A36725"/>
    <w:rsid w:val="00B55FB8"/>
    <w:rsid w:val="00B66C63"/>
    <w:rsid w:val="00B727BE"/>
    <w:rsid w:val="00C17D31"/>
    <w:rsid w:val="00CE3710"/>
    <w:rsid w:val="00CF2287"/>
    <w:rsid w:val="00D33124"/>
    <w:rsid w:val="00D73210"/>
    <w:rsid w:val="00DF59B0"/>
    <w:rsid w:val="00E234C8"/>
    <w:rsid w:val="00EB63A0"/>
    <w:rsid w:val="00EC16CD"/>
    <w:rsid w:val="00F65B05"/>
    <w:rsid w:val="00FC0153"/>
    <w:rsid w:val="00FC0AD2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55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FB8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B8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1AB29851004091B14BDFB8BB484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BFA33-6996-47E0-92B3-BDF1BD24C0EE}"/>
      </w:docPartPr>
      <w:docPartBody>
        <w:p w:rsidR="00326660" w:rsidRDefault="007F67C0">
          <w:pPr>
            <w:pStyle w:val="CF1AB29851004091B14BDFB8BB484F7A"/>
          </w:pPr>
          <w:r w:rsidRPr="00064E3E">
            <w:t>INVOICe</w:t>
          </w:r>
        </w:p>
      </w:docPartBody>
    </w:docPart>
    <w:docPart>
      <w:docPartPr>
        <w:name w:val="49BA2F0764504667BC3E302A2EB95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EAE88-8E41-4FD7-B83A-60DA6A01F5E0}"/>
      </w:docPartPr>
      <w:docPartBody>
        <w:p w:rsidR="00326660" w:rsidRDefault="007F67C0">
          <w:pPr>
            <w:pStyle w:val="49BA2F0764504667BC3E302A2EB955AB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845BB4CA998D450E9AD6C3054B454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CC3E8-F726-4D8B-93ED-A80679677D90}"/>
      </w:docPartPr>
      <w:docPartBody>
        <w:p w:rsidR="00326660" w:rsidRDefault="007F67C0">
          <w:pPr>
            <w:pStyle w:val="845BB4CA998D450E9AD6C3054B45433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004C5A1E621845909D98133AE67F3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5FCF3-1191-4517-A8D5-7839ED0C1766}"/>
      </w:docPartPr>
      <w:docPartBody>
        <w:p w:rsidR="00026820" w:rsidRDefault="00326660" w:rsidP="00326660">
          <w:pPr>
            <w:pStyle w:val="004C5A1E621845909D98133AE67F32BF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45"/>
    <w:rsid w:val="00026820"/>
    <w:rsid w:val="00310145"/>
    <w:rsid w:val="00326660"/>
    <w:rsid w:val="007F63D0"/>
    <w:rsid w:val="007F67C0"/>
    <w:rsid w:val="00F9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1AB29851004091B14BDFB8BB484F7A">
    <w:name w:val="CF1AB29851004091B14BDFB8BB484F7A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49BA2F0764504667BC3E302A2EB955AB">
    <w:name w:val="49BA2F0764504667BC3E302A2EB955AB"/>
  </w:style>
  <w:style w:type="paragraph" w:customStyle="1" w:styleId="69E4DCA5DD5B4D8C916F16F2E7C641B6">
    <w:name w:val="69E4DCA5DD5B4D8C916F16F2E7C641B6"/>
  </w:style>
  <w:style w:type="paragraph" w:customStyle="1" w:styleId="BD3243AE8FD84216A1B686F06C44A18D">
    <w:name w:val="BD3243AE8FD84216A1B686F06C44A18D"/>
  </w:style>
  <w:style w:type="paragraph" w:customStyle="1" w:styleId="80E59100A46D441EA1337C61DE2A6385">
    <w:name w:val="80E59100A46D441EA1337C61DE2A6385"/>
  </w:style>
  <w:style w:type="paragraph" w:customStyle="1" w:styleId="9263D0003A6443E48BEF14DA322DA6B7">
    <w:name w:val="9263D0003A6443E48BEF14DA322DA6B7"/>
  </w:style>
  <w:style w:type="paragraph" w:customStyle="1" w:styleId="8EDE6DF20E4C4EBF957A1F18D4B67BCD">
    <w:name w:val="8EDE6DF20E4C4EBF957A1F18D4B67BCD"/>
  </w:style>
  <w:style w:type="paragraph" w:customStyle="1" w:styleId="15BFBA9BD73A45C2BB02D412A8071E2D">
    <w:name w:val="15BFBA9BD73A45C2BB02D412A8071E2D"/>
  </w:style>
  <w:style w:type="paragraph" w:customStyle="1" w:styleId="BBEF49D592514ED9B72B8D20DCF99A7A">
    <w:name w:val="BBEF49D592514ED9B72B8D20DCF99A7A"/>
  </w:style>
  <w:style w:type="paragraph" w:customStyle="1" w:styleId="58CA7290E882434B9263560930F6B4D9">
    <w:name w:val="58CA7290E882434B9263560930F6B4D9"/>
  </w:style>
  <w:style w:type="paragraph" w:customStyle="1" w:styleId="85516E6A2E404C6DA29FDEA108E84D9F">
    <w:name w:val="85516E6A2E404C6DA29FDEA108E84D9F"/>
  </w:style>
  <w:style w:type="paragraph" w:customStyle="1" w:styleId="845BB4CA998D450E9AD6C3054B454336">
    <w:name w:val="845BB4CA998D450E9AD6C3054B454336"/>
  </w:style>
  <w:style w:type="paragraph" w:customStyle="1" w:styleId="676F8937DA7347719E0289B6324F9E44">
    <w:name w:val="676F8937DA7347719E0289B6324F9E44"/>
  </w:style>
  <w:style w:type="paragraph" w:customStyle="1" w:styleId="FDD5CC30C5B64F2D834A8034D3FCE136">
    <w:name w:val="FDD5CC30C5B64F2D834A8034D3FCE136"/>
  </w:style>
  <w:style w:type="paragraph" w:customStyle="1" w:styleId="5EF3687305CE40A98AD5320F7420DDE8">
    <w:name w:val="5EF3687305CE40A98AD5320F7420DDE8"/>
  </w:style>
  <w:style w:type="paragraph" w:customStyle="1" w:styleId="785F01D2D32E4CDAA5828BF24A3E6DB3">
    <w:name w:val="785F01D2D32E4CDAA5828BF24A3E6DB3"/>
  </w:style>
  <w:style w:type="paragraph" w:customStyle="1" w:styleId="E9027D9C6F374B3598063A9C32477B56">
    <w:name w:val="E9027D9C6F374B3598063A9C32477B56"/>
  </w:style>
  <w:style w:type="paragraph" w:customStyle="1" w:styleId="79378D43964C40F6BB50CDC2A60B502F">
    <w:name w:val="79378D43964C40F6BB50CDC2A60B502F"/>
  </w:style>
  <w:style w:type="paragraph" w:customStyle="1" w:styleId="CBD7C865106F4DB1B384A7AB0387AF95">
    <w:name w:val="CBD7C865106F4DB1B384A7AB0387AF95"/>
  </w:style>
  <w:style w:type="paragraph" w:customStyle="1" w:styleId="13D0922BC4CC45C39E56F396112A7EBC">
    <w:name w:val="13D0922BC4CC45C39E56F396112A7EBC"/>
  </w:style>
  <w:style w:type="paragraph" w:customStyle="1" w:styleId="5EC0767DB1EC4393BF4F4F8DFEA63FC1">
    <w:name w:val="5EC0767DB1EC4393BF4F4F8DFEA63FC1"/>
  </w:style>
  <w:style w:type="paragraph" w:customStyle="1" w:styleId="A1F43698C00748C0A3DC13CCE9D7EE85">
    <w:name w:val="A1F43698C00748C0A3DC13CCE9D7EE85"/>
  </w:style>
  <w:style w:type="paragraph" w:customStyle="1" w:styleId="08C39BA41B8F4CBBB446DD67A6649B8A">
    <w:name w:val="08C39BA41B8F4CBBB446DD67A6649B8A"/>
  </w:style>
  <w:style w:type="paragraph" w:customStyle="1" w:styleId="C63F8839DC42478B8D3BC80CAFFD0B48">
    <w:name w:val="C63F8839DC42478B8D3BC80CAFFD0B48"/>
  </w:style>
  <w:style w:type="paragraph" w:customStyle="1" w:styleId="969600DF09744CA68FD885B716622B44">
    <w:name w:val="969600DF09744CA68FD885B716622B44"/>
  </w:style>
  <w:style w:type="paragraph" w:customStyle="1" w:styleId="84708FB149EA46699F03CE1DB9F73723">
    <w:name w:val="84708FB149EA46699F03CE1DB9F73723"/>
  </w:style>
  <w:style w:type="paragraph" w:customStyle="1" w:styleId="ED1BBD05F0454815A22C78896A201C24">
    <w:name w:val="ED1BBD05F0454815A22C78896A201C24"/>
  </w:style>
  <w:style w:type="paragraph" w:customStyle="1" w:styleId="4E9A98EE6F59402FAFA797E01A28D490">
    <w:name w:val="4E9A98EE6F59402FAFA797E01A28D490"/>
  </w:style>
  <w:style w:type="paragraph" w:customStyle="1" w:styleId="F56D3369B7514EE2B9AC92F3232EAD43">
    <w:name w:val="F56D3369B7514EE2B9AC92F3232EAD43"/>
  </w:style>
  <w:style w:type="paragraph" w:customStyle="1" w:styleId="4105CCB90F7540168770557F5F7A64C0">
    <w:name w:val="4105CCB90F7540168770557F5F7A64C0"/>
  </w:style>
  <w:style w:type="paragraph" w:customStyle="1" w:styleId="00FE5C1EA8934A02A5DB2BEA1603F009">
    <w:name w:val="00FE5C1EA8934A02A5DB2BEA1603F009"/>
  </w:style>
  <w:style w:type="paragraph" w:customStyle="1" w:styleId="2BC9A956037F4AD9B089B425ED11284D">
    <w:name w:val="2BC9A956037F4AD9B089B425ED11284D"/>
  </w:style>
  <w:style w:type="paragraph" w:customStyle="1" w:styleId="5B99BD9008A241228381F75485A4E22B">
    <w:name w:val="5B99BD9008A241228381F75485A4E22B"/>
  </w:style>
  <w:style w:type="paragraph" w:customStyle="1" w:styleId="1FF5D6A640BF4D5793F9B23E1F43628A">
    <w:name w:val="1FF5D6A640BF4D5793F9B23E1F43628A"/>
  </w:style>
  <w:style w:type="paragraph" w:customStyle="1" w:styleId="BC148FB7E2484338BA2DD8EC02831B2D">
    <w:name w:val="BC148FB7E2484338BA2DD8EC02831B2D"/>
  </w:style>
  <w:style w:type="paragraph" w:customStyle="1" w:styleId="1BD25F28A8DD433A90B4B320D10163DB">
    <w:name w:val="1BD25F28A8DD433A90B4B320D10163DB"/>
  </w:style>
  <w:style w:type="paragraph" w:customStyle="1" w:styleId="767187EE362544DB9B86AA3E42E31D9C">
    <w:name w:val="767187EE362544DB9B86AA3E42E31D9C"/>
  </w:style>
  <w:style w:type="paragraph" w:customStyle="1" w:styleId="FC97BBCEBB8E4AF98A95862E070DE81F">
    <w:name w:val="FC97BBCEBB8E4AF98A95862E070DE81F"/>
  </w:style>
  <w:style w:type="paragraph" w:customStyle="1" w:styleId="0D5C83AA93064095B92400E9DFE81F0B">
    <w:name w:val="0D5C83AA93064095B92400E9DFE81F0B"/>
  </w:style>
  <w:style w:type="paragraph" w:customStyle="1" w:styleId="4F021051557043B7A154E1E844C5140B">
    <w:name w:val="4F021051557043B7A154E1E844C5140B"/>
  </w:style>
  <w:style w:type="paragraph" w:customStyle="1" w:styleId="7B682D8C6B1343B992AFB11BCC4387FD">
    <w:name w:val="7B682D8C6B1343B992AFB11BCC4387FD"/>
  </w:style>
  <w:style w:type="paragraph" w:customStyle="1" w:styleId="F26E87D64B18436EB6AF887E41E5E4F2">
    <w:name w:val="F26E87D64B18436EB6AF887E41E5E4F2"/>
  </w:style>
  <w:style w:type="paragraph" w:customStyle="1" w:styleId="0D19AC6AD8D84AF891E1D65030B1CF14">
    <w:name w:val="0D19AC6AD8D84AF891E1D65030B1CF14"/>
  </w:style>
  <w:style w:type="paragraph" w:customStyle="1" w:styleId="03D75666A95F41899776657549BE43B8">
    <w:name w:val="03D75666A95F41899776657549BE43B8"/>
  </w:style>
  <w:style w:type="paragraph" w:customStyle="1" w:styleId="11562F74210247188F5CB566580F27BE">
    <w:name w:val="11562F74210247188F5CB566580F27BE"/>
  </w:style>
  <w:style w:type="paragraph" w:customStyle="1" w:styleId="0B6A38CDBB4F487395E36A9684EF10DE">
    <w:name w:val="0B6A38CDBB4F487395E36A9684EF10DE"/>
  </w:style>
  <w:style w:type="paragraph" w:customStyle="1" w:styleId="C4B613D37D584251AAB4296117421D50">
    <w:name w:val="C4B613D37D584251AAB4296117421D50"/>
  </w:style>
  <w:style w:type="paragraph" w:customStyle="1" w:styleId="8D7F0887D6C14A758568E68C65BC84CC">
    <w:name w:val="8D7F0887D6C14A758568E68C65BC84CC"/>
  </w:style>
  <w:style w:type="paragraph" w:customStyle="1" w:styleId="32AA91D07253442EB2B56CBDEA2F8AAD">
    <w:name w:val="32AA91D07253442EB2B56CBDEA2F8AAD"/>
  </w:style>
  <w:style w:type="paragraph" w:customStyle="1" w:styleId="77F278F11DEA4467A1673709E52BB354">
    <w:name w:val="77F278F11DEA4467A1673709E52BB354"/>
  </w:style>
  <w:style w:type="paragraph" w:customStyle="1" w:styleId="0DA777E9B2DA4AF181D5004EC59AF49F">
    <w:name w:val="0DA777E9B2DA4AF181D5004EC59AF49F"/>
  </w:style>
  <w:style w:type="paragraph" w:customStyle="1" w:styleId="E83307BEF84248F281EA783CB0097AE4">
    <w:name w:val="E83307BEF84248F281EA783CB0097AE4"/>
  </w:style>
  <w:style w:type="paragraph" w:customStyle="1" w:styleId="F877D3FC998D4E33BFAC36126B79393E">
    <w:name w:val="F877D3FC998D4E33BFAC36126B79393E"/>
  </w:style>
  <w:style w:type="paragraph" w:customStyle="1" w:styleId="732A4EF2EA504DAE9A0B1949417BBE0A">
    <w:name w:val="732A4EF2EA504DAE9A0B1949417BBE0A"/>
    <w:rsid w:val="00310145"/>
  </w:style>
  <w:style w:type="paragraph" w:customStyle="1" w:styleId="DC523C4D374342188DBCA7189F8F6446">
    <w:name w:val="DC523C4D374342188DBCA7189F8F6446"/>
    <w:rsid w:val="00310145"/>
  </w:style>
  <w:style w:type="paragraph" w:customStyle="1" w:styleId="41899432E51845A38E29B9904BA60370">
    <w:name w:val="41899432E51845A38E29B9904BA60370"/>
    <w:rsid w:val="00310145"/>
  </w:style>
  <w:style w:type="paragraph" w:customStyle="1" w:styleId="6B33CF151A7947D3A10DF1790B5DCE87">
    <w:name w:val="6B33CF151A7947D3A10DF1790B5DCE87"/>
    <w:rsid w:val="00310145"/>
  </w:style>
  <w:style w:type="paragraph" w:customStyle="1" w:styleId="621BBBB96D5A49DB9FF4DC8D1C1D445C">
    <w:name w:val="621BBBB96D5A49DB9FF4DC8D1C1D445C"/>
    <w:rsid w:val="00310145"/>
  </w:style>
  <w:style w:type="paragraph" w:customStyle="1" w:styleId="6FFF12D45DBE476089508BCBE4AE8763">
    <w:name w:val="6FFF12D45DBE476089508BCBE4AE8763"/>
    <w:rsid w:val="00310145"/>
  </w:style>
  <w:style w:type="paragraph" w:customStyle="1" w:styleId="90A9DB08199B4E2995B356C2DA07C237">
    <w:name w:val="90A9DB08199B4E2995B356C2DA07C237"/>
    <w:rsid w:val="00310145"/>
  </w:style>
  <w:style w:type="paragraph" w:customStyle="1" w:styleId="6FAF1025F3F744ED87260B3D69964077">
    <w:name w:val="6FAF1025F3F744ED87260B3D69964077"/>
    <w:rsid w:val="00310145"/>
  </w:style>
  <w:style w:type="paragraph" w:customStyle="1" w:styleId="4474B4D9D866408183C325B31870F1FA">
    <w:name w:val="4474B4D9D866408183C325B31870F1FA"/>
    <w:rsid w:val="00310145"/>
  </w:style>
  <w:style w:type="paragraph" w:customStyle="1" w:styleId="DD6537E851DA4DB69DF19D3F246E873D">
    <w:name w:val="DD6537E851DA4DB69DF19D3F246E873D"/>
    <w:rsid w:val="00310145"/>
  </w:style>
  <w:style w:type="paragraph" w:customStyle="1" w:styleId="9B177BDC81284808ABF75CBBB9B525E7">
    <w:name w:val="9B177BDC81284808ABF75CBBB9B525E7"/>
    <w:rsid w:val="00310145"/>
  </w:style>
  <w:style w:type="paragraph" w:customStyle="1" w:styleId="8E5F7D768E864E49BF3CED4FBC544AAD">
    <w:name w:val="8E5F7D768E864E49BF3CED4FBC544AAD"/>
    <w:rsid w:val="00326660"/>
  </w:style>
  <w:style w:type="paragraph" w:customStyle="1" w:styleId="F4BE176881554456A20B461D897115F7">
    <w:name w:val="F4BE176881554456A20B461D897115F7"/>
    <w:rsid w:val="00326660"/>
  </w:style>
  <w:style w:type="paragraph" w:customStyle="1" w:styleId="004C5A1E621845909D98133AE67F32BF">
    <w:name w:val="004C5A1E621845909D98133AE67F32BF"/>
    <w:rsid w:val="00326660"/>
  </w:style>
  <w:style w:type="paragraph" w:customStyle="1" w:styleId="7F1B01DF1FEE408EA6F9B3FC6B225EFA">
    <w:name w:val="7F1B01DF1FEE408EA6F9B3FC6B225EFA"/>
    <w:rsid w:val="00326660"/>
  </w:style>
  <w:style w:type="paragraph" w:customStyle="1" w:styleId="7C3BCC5126E44945B98B38B451AB2ABE">
    <w:name w:val="7C3BCC5126E44945B98B38B451AB2ABE"/>
    <w:rsid w:val="00326660"/>
  </w:style>
  <w:style w:type="paragraph" w:customStyle="1" w:styleId="65B5AF4118A04EC29F1D4149D7A7F091">
    <w:name w:val="65B5AF4118A04EC29F1D4149D7A7F091"/>
    <w:rsid w:val="00326660"/>
  </w:style>
  <w:style w:type="paragraph" w:customStyle="1" w:styleId="E8CD73EA5B2D42C0A1AEAF12DB89066D">
    <w:name w:val="E8CD73EA5B2D42C0A1AEAF12DB89066D"/>
    <w:rsid w:val="00026820"/>
  </w:style>
  <w:style w:type="paragraph" w:customStyle="1" w:styleId="C6217A17BC20450B97A713E1EEDA7286">
    <w:name w:val="C6217A17BC20450B97A713E1EEDA7286"/>
    <w:rsid w:val="00026820"/>
  </w:style>
  <w:style w:type="paragraph" w:customStyle="1" w:styleId="8A384A69836245A39657BE586DB998ED">
    <w:name w:val="8A384A69836245A39657BE586DB998ED"/>
    <w:rsid w:val="00026820"/>
  </w:style>
  <w:style w:type="paragraph" w:customStyle="1" w:styleId="DD0E0390151F43BFA96F339E37E6FF30">
    <w:name w:val="DD0E0390151F43BFA96F339E37E6FF30"/>
    <w:rsid w:val="00026820"/>
  </w:style>
  <w:style w:type="paragraph" w:customStyle="1" w:styleId="745996D9027E4EAC9DC611BEA40C1BD6">
    <w:name w:val="745996D9027E4EAC9DC611BEA40C1BD6"/>
    <w:rsid w:val="00026820"/>
  </w:style>
  <w:style w:type="paragraph" w:customStyle="1" w:styleId="66562C2F54254568A680513775E6C44C">
    <w:name w:val="66562C2F54254568A680513775E6C44C"/>
    <w:rsid w:val="00026820"/>
  </w:style>
  <w:style w:type="paragraph" w:customStyle="1" w:styleId="3B2BD15E97BF48DC8B994CF1805F5995">
    <w:name w:val="3B2BD15E97BF48DC8B994CF1805F5995"/>
    <w:rsid w:val="00026820"/>
  </w:style>
  <w:style w:type="paragraph" w:customStyle="1" w:styleId="8E1743F7C4EA4456873B6FBD7BCD2A4D">
    <w:name w:val="8E1743F7C4EA4456873B6FBD7BCD2A4D"/>
    <w:rsid w:val="00026820"/>
  </w:style>
  <w:style w:type="paragraph" w:customStyle="1" w:styleId="928E7525032E4EDA8B769C3D08940BB7">
    <w:name w:val="928E7525032E4EDA8B769C3D08940BB7"/>
    <w:rsid w:val="00026820"/>
  </w:style>
  <w:style w:type="paragraph" w:customStyle="1" w:styleId="1F8246EA92C841B2BCD8D19D64DDB756">
    <w:name w:val="1F8246EA92C841B2BCD8D19D64DDB756"/>
    <w:rsid w:val="00026820"/>
  </w:style>
  <w:style w:type="paragraph" w:customStyle="1" w:styleId="875C47DD2AB84C98839DF725F587DF52">
    <w:name w:val="875C47DD2AB84C98839DF725F587DF52"/>
    <w:rsid w:val="00026820"/>
  </w:style>
  <w:style w:type="paragraph" w:customStyle="1" w:styleId="185D9C28BBCA45ABAA96A3E50C960328">
    <w:name w:val="185D9C28BBCA45ABAA96A3E50C960328"/>
    <w:rsid w:val="00026820"/>
  </w:style>
  <w:style w:type="paragraph" w:customStyle="1" w:styleId="2D1F6B3769AE4B7FB325BF3B8D789AF7">
    <w:name w:val="2D1F6B3769AE4B7FB325BF3B8D789AF7"/>
    <w:rsid w:val="00026820"/>
  </w:style>
  <w:style w:type="paragraph" w:customStyle="1" w:styleId="1C6303B1692145D88B335705213AE3E6">
    <w:name w:val="1C6303B1692145D88B335705213AE3E6"/>
    <w:rsid w:val="00026820"/>
  </w:style>
  <w:style w:type="paragraph" w:customStyle="1" w:styleId="3580A84112774718A9E551193D63AA7A">
    <w:name w:val="3580A84112774718A9E551193D63AA7A"/>
    <w:rsid w:val="00026820"/>
  </w:style>
  <w:style w:type="paragraph" w:customStyle="1" w:styleId="62720FB9090C43B1A531C1D11F469E9D">
    <w:name w:val="62720FB9090C43B1A531C1D11F469E9D"/>
    <w:rsid w:val="00026820"/>
  </w:style>
  <w:style w:type="paragraph" w:customStyle="1" w:styleId="30E6E59E025A4182A573BB5E0B89947C">
    <w:name w:val="30E6E59E025A4182A573BB5E0B89947C"/>
    <w:rsid w:val="00026820"/>
  </w:style>
  <w:style w:type="paragraph" w:customStyle="1" w:styleId="99D946E3C623400D900F55A803080DB5">
    <w:name w:val="99D946E3C623400D900F55A803080DB5"/>
    <w:rsid w:val="00026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2020-06-21T07:18:00Z</dcterms:created>
  <dcterms:modified xsi:type="dcterms:W3CDTF">2020-06-25T19:08:00Z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