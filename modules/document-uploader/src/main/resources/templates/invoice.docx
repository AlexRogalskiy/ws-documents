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9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391"/>
        <w:gridCol w:w="3539"/>
      </w:tblGrid>
      <w:tr w:rsidR="00A340F2" w:rsidTr="00FC0AD2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CF1AB29851004091B14BDFB8BB484F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391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FC0AD2">
            <w:pPr>
              <w:jc w:val="right"/>
            </w:pPr>
            <w:r>
              <w:rPr>
                <w:noProof/>
                <w:lang w:eastAsia="en-US"/>
              </w:rPr>
              <w:drawing>
                <wp:inline distT="0" distB="0" distL="0" distR="0" wp14:anchorId="261B2638" wp14:editId="5ADC3C5A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Start w:id="0" w:name="_GoBack"/>
      <w:tr w:rsidR="00A340F2" w:rsidTr="00FC0AD2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064E3E" w:rsidRDefault="0057664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BA2F0764504667BC3E302A2EB955A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64E3E" w:rsidRDefault="00245E30" w:rsidP="00245E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${date}</w:t>
            </w:r>
          </w:p>
        </w:tc>
        <w:tc>
          <w:tcPr>
            <w:tcW w:w="3391" w:type="dxa"/>
            <w:hideMark/>
          </w:tcPr>
          <w:p w:rsidR="00A340F2" w:rsidRPr="00064E3E" w:rsidRDefault="0057664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BD3243AE8FD84216A1B686F06C44A18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A340F2" w:rsidRPr="00064E3E" w:rsidRDefault="00FC0AD2" w:rsidP="00FC0AD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${id}</w:t>
            </w:r>
          </w:p>
        </w:tc>
        <w:tc>
          <w:tcPr>
            <w:tcW w:w="3539" w:type="dxa"/>
            <w:hideMark/>
          </w:tcPr>
          <w:p w:rsidR="00A340F2" w:rsidRPr="00535A86" w:rsidRDefault="00535A86" w:rsidP="00FC0AD2">
            <w:pPr>
              <w:jc w:val="right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COMPANY</w:t>
            </w:r>
          </w:p>
          <w:p w:rsidR="00A340F2" w:rsidRPr="00535A86" w:rsidRDefault="00535A86" w:rsidP="00FC0AD2">
            <w:pPr>
              <w:jc w:val="right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535A86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${company}</w:t>
            </w:r>
          </w:p>
        </w:tc>
      </w:tr>
      <w:bookmarkEnd w:id="0"/>
      <w:tr w:rsidR="00A340F2" w:rsidTr="00C17D31">
        <w:trPr>
          <w:trHeight w:val="2871"/>
          <w:jc w:val="center"/>
        </w:trPr>
        <w:tc>
          <w:tcPr>
            <w:tcW w:w="3539" w:type="dxa"/>
            <w:hideMark/>
          </w:tcPr>
          <w:p w:rsidR="00A340F2" w:rsidRPr="00064E3E" w:rsidRDefault="0057664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845BB4CA998D450E9AD6C3054B45433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:rsidR="00A340F2" w:rsidRPr="00535A86" w:rsidRDefault="00535A86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${partner}</w:t>
            </w:r>
          </w:p>
        </w:tc>
        <w:tc>
          <w:tcPr>
            <w:tcW w:w="3391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</w:tr>
    </w:tbl>
    <w:p w:rsidR="00A340F2" w:rsidRDefault="00A340F2" w:rsidP="002F5404">
      <w:pPr>
        <w:rPr>
          <w:noProof/>
        </w:rPr>
      </w:pPr>
    </w:p>
    <w:p w:rsidR="00A340F2" w:rsidRDefault="00A340F2" w:rsidP="00A340F2">
      <w:pPr>
        <w:rPr>
          <w:noProof/>
        </w:rPr>
      </w:pPr>
    </w:p>
    <w:tbl>
      <w:tblPr>
        <w:tblStyle w:val="Contenttable"/>
        <w:tblW w:w="4975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1979"/>
        <w:gridCol w:w="2000"/>
        <w:gridCol w:w="2411"/>
        <w:gridCol w:w="1874"/>
        <w:gridCol w:w="2195"/>
      </w:tblGrid>
      <w:tr w:rsidR="00535A86" w:rsidTr="00C1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9"/>
          <w:tblHeader/>
        </w:trPr>
        <w:tc>
          <w:tcPr>
            <w:tcW w:w="1979" w:type="dxa"/>
            <w:vAlign w:val="center"/>
            <w:hideMark/>
          </w:tcPr>
          <w:p w:rsidR="00535A86" w:rsidRDefault="00535A86" w:rsidP="00C17D31">
            <w:pPr>
              <w:pStyle w:val="Style1"/>
              <w:framePr w:hSpace="0" w:wrap="auto" w:vAnchor="margin" w:hAnchor="text" w:xAlign="left" w:yAlign="inline"/>
            </w:pPr>
            <w:r>
              <w:t>PRoduct</w:t>
            </w:r>
          </w:p>
        </w:tc>
        <w:tc>
          <w:tcPr>
            <w:tcW w:w="2000" w:type="dxa"/>
            <w:vAlign w:val="center"/>
          </w:tcPr>
          <w:p w:rsidR="00535A86" w:rsidRDefault="00535A86" w:rsidP="00C17D31">
            <w:pPr>
              <w:pStyle w:val="Style1"/>
              <w:framePr w:hSpace="0" w:wrap="auto" w:vAnchor="margin" w:hAnchor="text" w:xAlign="left" w:yAlign="inline"/>
            </w:pPr>
            <w:r>
              <w:t>QUANTITY</w:t>
            </w:r>
          </w:p>
        </w:tc>
        <w:sdt>
          <w:sdtPr>
            <w:alias w:val="Description:"/>
            <w:tag w:val="Description:"/>
            <w:id w:val="329724175"/>
            <w:placeholder>
              <w:docPart w:val="6FFF12D45DBE476089508BCBE4AE8763"/>
            </w:placeholder>
            <w:temporary/>
            <w:showingPlcHdr/>
            <w15:appearance w15:val="hidden"/>
          </w:sdtPr>
          <w:sdtContent>
            <w:tc>
              <w:tcPr>
                <w:tcW w:w="2411" w:type="dxa"/>
                <w:vAlign w:val="center"/>
                <w:hideMark/>
              </w:tcPr>
              <w:p w:rsidR="00535A86" w:rsidRDefault="00535A86" w:rsidP="00C17D31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90A9DB08199B4E2995B356C2DA07C237"/>
            </w:placeholder>
            <w:temporary/>
            <w:showingPlcHdr/>
            <w15:appearance w15:val="hidden"/>
          </w:sdtPr>
          <w:sdtContent>
            <w:tc>
              <w:tcPr>
                <w:tcW w:w="1874" w:type="dxa"/>
                <w:vAlign w:val="center"/>
                <w:hideMark/>
              </w:tcPr>
              <w:p w:rsidR="00535A86" w:rsidRDefault="00535A86" w:rsidP="00C17D31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6FAF1025F3F744ED87260B3D69964077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:rsidR="00535A86" w:rsidRDefault="00535A86" w:rsidP="00C17D31">
                <w:pPr>
                  <w:pStyle w:val="Style1"/>
                  <w:framePr w:hSpace="0" w:wrap="auto" w:vAnchor="margin" w:hAnchor="text" w:xAlign="left" w:yAlign="inline"/>
                  <w:jc w:val="right"/>
                </w:pPr>
                <w:r>
                  <w:t>Line Total</w:t>
                </w:r>
              </w:p>
            </w:tc>
          </w:sdtContent>
        </w:sdt>
      </w:tr>
      <w:tr w:rsidR="00535A86" w:rsidRPr="00535A86" w:rsidTr="00C1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3"/>
          <w:tblHeader/>
        </w:trPr>
        <w:tc>
          <w:tcPr>
            <w:tcW w:w="1979" w:type="dxa"/>
            <w:vAlign w:val="center"/>
          </w:tcPr>
          <w:p w:rsidR="00535A86" w:rsidRPr="00535A86" w:rsidRDefault="00535A86" w:rsidP="00535A86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 w:rsidRPr="00535A86"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${product}</w:t>
            </w:r>
          </w:p>
        </w:tc>
        <w:tc>
          <w:tcPr>
            <w:tcW w:w="2000" w:type="dxa"/>
            <w:vAlign w:val="center"/>
          </w:tcPr>
          <w:p w:rsidR="00535A86" w:rsidRPr="00535A86" w:rsidRDefault="00535A86" w:rsidP="00535A86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${amount}</w:t>
            </w:r>
          </w:p>
        </w:tc>
        <w:tc>
          <w:tcPr>
            <w:tcW w:w="2411" w:type="dxa"/>
            <w:vAlign w:val="center"/>
          </w:tcPr>
          <w:p w:rsidR="00535A86" w:rsidRPr="00535A86" w:rsidRDefault="00535A86" w:rsidP="00535A86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${data}</w:t>
            </w:r>
          </w:p>
        </w:tc>
        <w:tc>
          <w:tcPr>
            <w:tcW w:w="1874" w:type="dxa"/>
            <w:vAlign w:val="center"/>
          </w:tcPr>
          <w:p w:rsidR="00535A86" w:rsidRPr="00535A86" w:rsidRDefault="00535A86" w:rsidP="00535A86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${price}</w:t>
            </w:r>
          </w:p>
        </w:tc>
        <w:tc>
          <w:tcPr>
            <w:tcW w:w="2195" w:type="dxa"/>
            <w:vAlign w:val="center"/>
          </w:tcPr>
          <w:p w:rsidR="00535A86" w:rsidRPr="00535A86" w:rsidRDefault="00535A86" w:rsidP="00C17D31">
            <w:pPr>
              <w:pStyle w:val="Style1"/>
              <w:framePr w:hSpace="0" w:wrap="auto" w:vAnchor="margin" w:hAnchor="text" w:xAlign="left" w:yAlign="inline"/>
              <w:jc w:val="right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${total}</w:t>
            </w:r>
          </w:p>
        </w:tc>
      </w:tr>
    </w:tbl>
    <w:p w:rsidR="000E7C40" w:rsidRDefault="000E7C40"/>
    <w:p w:rsidR="000E7C40" w:rsidRDefault="000E7C40"/>
    <w:p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4D" w:rsidRDefault="0057664D">
      <w:pPr>
        <w:spacing w:line="240" w:lineRule="auto"/>
      </w:pPr>
      <w:r>
        <w:separator/>
      </w:r>
    </w:p>
    <w:p w:rsidR="0057664D" w:rsidRDefault="0057664D"/>
  </w:endnote>
  <w:endnote w:type="continuationSeparator" w:id="0">
    <w:p w:rsidR="0057664D" w:rsidRDefault="0057664D">
      <w:pPr>
        <w:spacing w:line="240" w:lineRule="auto"/>
      </w:pPr>
      <w:r>
        <w:continuationSeparator/>
      </w:r>
    </w:p>
    <w:p w:rsidR="0057664D" w:rsidRDefault="00576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4D" w:rsidRDefault="0057664D">
      <w:pPr>
        <w:spacing w:line="240" w:lineRule="auto"/>
      </w:pPr>
      <w:r>
        <w:separator/>
      </w:r>
    </w:p>
    <w:p w:rsidR="0057664D" w:rsidRDefault="0057664D"/>
  </w:footnote>
  <w:footnote w:type="continuationSeparator" w:id="0">
    <w:p w:rsidR="0057664D" w:rsidRDefault="0057664D">
      <w:pPr>
        <w:spacing w:line="240" w:lineRule="auto"/>
      </w:pPr>
      <w:r>
        <w:continuationSeparator/>
      </w:r>
    </w:p>
    <w:p w:rsidR="0057664D" w:rsidRDefault="005766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D2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45E30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35A86"/>
    <w:rsid w:val="0057664D"/>
    <w:rsid w:val="005E394D"/>
    <w:rsid w:val="00662DFA"/>
    <w:rsid w:val="006B4542"/>
    <w:rsid w:val="006F038A"/>
    <w:rsid w:val="007201A7"/>
    <w:rsid w:val="007B4FC5"/>
    <w:rsid w:val="007E0DF2"/>
    <w:rsid w:val="007E1D3F"/>
    <w:rsid w:val="007F68B7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17D31"/>
    <w:rsid w:val="00CE3710"/>
    <w:rsid w:val="00CF2287"/>
    <w:rsid w:val="00D33124"/>
    <w:rsid w:val="00D73210"/>
    <w:rsid w:val="00E234C8"/>
    <w:rsid w:val="00EB63A0"/>
    <w:rsid w:val="00EC16CD"/>
    <w:rsid w:val="00F65B05"/>
    <w:rsid w:val="00FC0AD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1AB29851004091B14BDFB8BB484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FA33-6996-47E0-92B3-BDF1BD24C0EE}"/>
      </w:docPartPr>
      <w:docPartBody>
        <w:p w:rsidR="00000000" w:rsidRDefault="007F67C0">
          <w:pPr>
            <w:pStyle w:val="CF1AB29851004091B14BDFB8BB484F7A"/>
          </w:pPr>
          <w:r w:rsidRPr="00064E3E">
            <w:t>INVOICe</w:t>
          </w:r>
        </w:p>
      </w:docPartBody>
    </w:docPart>
    <w:docPart>
      <w:docPartPr>
        <w:name w:val="49BA2F0764504667BC3E302A2EB9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AE88-8E41-4FD7-B83A-60DA6A01F5E0}"/>
      </w:docPartPr>
      <w:docPartBody>
        <w:p w:rsidR="00000000" w:rsidRDefault="007F67C0">
          <w:pPr>
            <w:pStyle w:val="49BA2F0764504667BC3E302A2EB955AB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BD3243AE8FD84216A1B686F06C44A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AA190-5BB5-46D2-8C63-BA9FA353CCA8}"/>
      </w:docPartPr>
      <w:docPartBody>
        <w:p w:rsidR="00000000" w:rsidRDefault="007F67C0">
          <w:pPr>
            <w:pStyle w:val="BD3243AE8FD84216A1B686F06C44A18D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845BB4CA998D450E9AD6C3054B45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C3E8-F726-4D8B-93ED-A80679677D90}"/>
      </w:docPartPr>
      <w:docPartBody>
        <w:p w:rsidR="00000000" w:rsidRDefault="007F67C0">
          <w:pPr>
            <w:pStyle w:val="845BB4CA998D450E9AD6C3054B45433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6FFF12D45DBE476089508BCBE4AE8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F7A88-A2F0-4368-96D6-23D682168243}"/>
      </w:docPartPr>
      <w:docPartBody>
        <w:p w:rsidR="00000000" w:rsidRDefault="00310145" w:rsidP="00310145">
          <w:pPr>
            <w:pStyle w:val="6FFF12D45DBE476089508BCBE4AE8763"/>
          </w:pPr>
          <w:r>
            <w:t>Description</w:t>
          </w:r>
        </w:p>
      </w:docPartBody>
    </w:docPart>
    <w:docPart>
      <w:docPartPr>
        <w:name w:val="90A9DB08199B4E2995B356C2DA07C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EC655-1DBE-4464-AA9F-FDA947465E8D}"/>
      </w:docPartPr>
      <w:docPartBody>
        <w:p w:rsidR="00000000" w:rsidRDefault="00310145" w:rsidP="00310145">
          <w:pPr>
            <w:pStyle w:val="90A9DB08199B4E2995B356C2DA07C237"/>
          </w:pPr>
          <w:r>
            <w:t>Unit Price</w:t>
          </w:r>
        </w:p>
      </w:docPartBody>
    </w:docPart>
    <w:docPart>
      <w:docPartPr>
        <w:name w:val="6FAF1025F3F744ED87260B3D69964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86B44-CB2C-4D02-AEC3-0FAD22A0F114}"/>
      </w:docPartPr>
      <w:docPartBody>
        <w:p w:rsidR="00000000" w:rsidRDefault="00310145" w:rsidP="00310145">
          <w:pPr>
            <w:pStyle w:val="6FAF1025F3F744ED87260B3D69964077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45"/>
    <w:rsid w:val="00310145"/>
    <w:rsid w:val="007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AB29851004091B14BDFB8BB484F7A">
    <w:name w:val="CF1AB29851004091B14BDFB8BB484F7A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9BA2F0764504667BC3E302A2EB955AB">
    <w:name w:val="49BA2F0764504667BC3E302A2EB955AB"/>
  </w:style>
  <w:style w:type="paragraph" w:customStyle="1" w:styleId="69E4DCA5DD5B4D8C916F16F2E7C641B6">
    <w:name w:val="69E4DCA5DD5B4D8C916F16F2E7C641B6"/>
  </w:style>
  <w:style w:type="paragraph" w:customStyle="1" w:styleId="BD3243AE8FD84216A1B686F06C44A18D">
    <w:name w:val="BD3243AE8FD84216A1B686F06C44A18D"/>
  </w:style>
  <w:style w:type="paragraph" w:customStyle="1" w:styleId="80E59100A46D441EA1337C61DE2A6385">
    <w:name w:val="80E59100A46D441EA1337C61DE2A6385"/>
  </w:style>
  <w:style w:type="paragraph" w:customStyle="1" w:styleId="9263D0003A6443E48BEF14DA322DA6B7">
    <w:name w:val="9263D0003A6443E48BEF14DA322DA6B7"/>
  </w:style>
  <w:style w:type="paragraph" w:customStyle="1" w:styleId="8EDE6DF20E4C4EBF957A1F18D4B67BCD">
    <w:name w:val="8EDE6DF20E4C4EBF957A1F18D4B67BCD"/>
  </w:style>
  <w:style w:type="paragraph" w:customStyle="1" w:styleId="15BFBA9BD73A45C2BB02D412A8071E2D">
    <w:name w:val="15BFBA9BD73A45C2BB02D412A8071E2D"/>
  </w:style>
  <w:style w:type="paragraph" w:customStyle="1" w:styleId="BBEF49D592514ED9B72B8D20DCF99A7A">
    <w:name w:val="BBEF49D592514ED9B72B8D20DCF99A7A"/>
  </w:style>
  <w:style w:type="paragraph" w:customStyle="1" w:styleId="58CA7290E882434B9263560930F6B4D9">
    <w:name w:val="58CA7290E882434B9263560930F6B4D9"/>
  </w:style>
  <w:style w:type="paragraph" w:customStyle="1" w:styleId="85516E6A2E404C6DA29FDEA108E84D9F">
    <w:name w:val="85516E6A2E404C6DA29FDEA108E84D9F"/>
  </w:style>
  <w:style w:type="paragraph" w:customStyle="1" w:styleId="845BB4CA998D450E9AD6C3054B454336">
    <w:name w:val="845BB4CA998D450E9AD6C3054B454336"/>
  </w:style>
  <w:style w:type="paragraph" w:customStyle="1" w:styleId="676F8937DA7347719E0289B6324F9E44">
    <w:name w:val="676F8937DA7347719E0289B6324F9E44"/>
  </w:style>
  <w:style w:type="paragraph" w:customStyle="1" w:styleId="FDD5CC30C5B64F2D834A8034D3FCE136">
    <w:name w:val="FDD5CC30C5B64F2D834A8034D3FCE136"/>
  </w:style>
  <w:style w:type="paragraph" w:customStyle="1" w:styleId="5EF3687305CE40A98AD5320F7420DDE8">
    <w:name w:val="5EF3687305CE40A98AD5320F7420DDE8"/>
  </w:style>
  <w:style w:type="paragraph" w:customStyle="1" w:styleId="785F01D2D32E4CDAA5828BF24A3E6DB3">
    <w:name w:val="785F01D2D32E4CDAA5828BF24A3E6DB3"/>
  </w:style>
  <w:style w:type="paragraph" w:customStyle="1" w:styleId="E9027D9C6F374B3598063A9C32477B56">
    <w:name w:val="E9027D9C6F374B3598063A9C32477B56"/>
  </w:style>
  <w:style w:type="paragraph" w:customStyle="1" w:styleId="79378D43964C40F6BB50CDC2A60B502F">
    <w:name w:val="79378D43964C40F6BB50CDC2A60B502F"/>
  </w:style>
  <w:style w:type="paragraph" w:customStyle="1" w:styleId="CBD7C865106F4DB1B384A7AB0387AF95">
    <w:name w:val="CBD7C865106F4DB1B384A7AB0387AF95"/>
  </w:style>
  <w:style w:type="paragraph" w:customStyle="1" w:styleId="13D0922BC4CC45C39E56F396112A7EBC">
    <w:name w:val="13D0922BC4CC45C39E56F396112A7EBC"/>
  </w:style>
  <w:style w:type="paragraph" w:customStyle="1" w:styleId="5EC0767DB1EC4393BF4F4F8DFEA63FC1">
    <w:name w:val="5EC0767DB1EC4393BF4F4F8DFEA63FC1"/>
  </w:style>
  <w:style w:type="paragraph" w:customStyle="1" w:styleId="A1F43698C00748C0A3DC13CCE9D7EE85">
    <w:name w:val="A1F43698C00748C0A3DC13CCE9D7EE85"/>
  </w:style>
  <w:style w:type="paragraph" w:customStyle="1" w:styleId="08C39BA41B8F4CBBB446DD67A6649B8A">
    <w:name w:val="08C39BA41B8F4CBBB446DD67A6649B8A"/>
  </w:style>
  <w:style w:type="paragraph" w:customStyle="1" w:styleId="C63F8839DC42478B8D3BC80CAFFD0B48">
    <w:name w:val="C63F8839DC42478B8D3BC80CAFFD0B48"/>
  </w:style>
  <w:style w:type="paragraph" w:customStyle="1" w:styleId="969600DF09744CA68FD885B716622B44">
    <w:name w:val="969600DF09744CA68FD885B716622B44"/>
  </w:style>
  <w:style w:type="paragraph" w:customStyle="1" w:styleId="84708FB149EA46699F03CE1DB9F73723">
    <w:name w:val="84708FB149EA46699F03CE1DB9F73723"/>
  </w:style>
  <w:style w:type="paragraph" w:customStyle="1" w:styleId="ED1BBD05F0454815A22C78896A201C24">
    <w:name w:val="ED1BBD05F0454815A22C78896A201C24"/>
  </w:style>
  <w:style w:type="paragraph" w:customStyle="1" w:styleId="4E9A98EE6F59402FAFA797E01A28D490">
    <w:name w:val="4E9A98EE6F59402FAFA797E01A28D490"/>
  </w:style>
  <w:style w:type="paragraph" w:customStyle="1" w:styleId="F56D3369B7514EE2B9AC92F3232EAD43">
    <w:name w:val="F56D3369B7514EE2B9AC92F3232EAD43"/>
  </w:style>
  <w:style w:type="paragraph" w:customStyle="1" w:styleId="4105CCB90F7540168770557F5F7A64C0">
    <w:name w:val="4105CCB90F7540168770557F5F7A64C0"/>
  </w:style>
  <w:style w:type="paragraph" w:customStyle="1" w:styleId="00FE5C1EA8934A02A5DB2BEA1603F009">
    <w:name w:val="00FE5C1EA8934A02A5DB2BEA1603F009"/>
  </w:style>
  <w:style w:type="paragraph" w:customStyle="1" w:styleId="2BC9A956037F4AD9B089B425ED11284D">
    <w:name w:val="2BC9A956037F4AD9B089B425ED11284D"/>
  </w:style>
  <w:style w:type="paragraph" w:customStyle="1" w:styleId="5B99BD9008A241228381F75485A4E22B">
    <w:name w:val="5B99BD9008A241228381F75485A4E22B"/>
  </w:style>
  <w:style w:type="paragraph" w:customStyle="1" w:styleId="1FF5D6A640BF4D5793F9B23E1F43628A">
    <w:name w:val="1FF5D6A640BF4D5793F9B23E1F43628A"/>
  </w:style>
  <w:style w:type="paragraph" w:customStyle="1" w:styleId="BC148FB7E2484338BA2DD8EC02831B2D">
    <w:name w:val="BC148FB7E2484338BA2DD8EC02831B2D"/>
  </w:style>
  <w:style w:type="paragraph" w:customStyle="1" w:styleId="1BD25F28A8DD433A90B4B320D10163DB">
    <w:name w:val="1BD25F28A8DD433A90B4B320D10163DB"/>
  </w:style>
  <w:style w:type="paragraph" w:customStyle="1" w:styleId="767187EE362544DB9B86AA3E42E31D9C">
    <w:name w:val="767187EE362544DB9B86AA3E42E31D9C"/>
  </w:style>
  <w:style w:type="paragraph" w:customStyle="1" w:styleId="FC97BBCEBB8E4AF98A95862E070DE81F">
    <w:name w:val="FC97BBCEBB8E4AF98A95862E070DE81F"/>
  </w:style>
  <w:style w:type="paragraph" w:customStyle="1" w:styleId="0D5C83AA93064095B92400E9DFE81F0B">
    <w:name w:val="0D5C83AA93064095B92400E9DFE81F0B"/>
  </w:style>
  <w:style w:type="paragraph" w:customStyle="1" w:styleId="4F021051557043B7A154E1E844C5140B">
    <w:name w:val="4F021051557043B7A154E1E844C5140B"/>
  </w:style>
  <w:style w:type="paragraph" w:customStyle="1" w:styleId="7B682D8C6B1343B992AFB11BCC4387FD">
    <w:name w:val="7B682D8C6B1343B992AFB11BCC4387FD"/>
  </w:style>
  <w:style w:type="paragraph" w:customStyle="1" w:styleId="F26E87D64B18436EB6AF887E41E5E4F2">
    <w:name w:val="F26E87D64B18436EB6AF887E41E5E4F2"/>
  </w:style>
  <w:style w:type="paragraph" w:customStyle="1" w:styleId="0D19AC6AD8D84AF891E1D65030B1CF14">
    <w:name w:val="0D19AC6AD8D84AF891E1D65030B1CF14"/>
  </w:style>
  <w:style w:type="paragraph" w:customStyle="1" w:styleId="03D75666A95F41899776657549BE43B8">
    <w:name w:val="03D75666A95F41899776657549BE43B8"/>
  </w:style>
  <w:style w:type="paragraph" w:customStyle="1" w:styleId="11562F74210247188F5CB566580F27BE">
    <w:name w:val="11562F74210247188F5CB566580F27BE"/>
  </w:style>
  <w:style w:type="paragraph" w:customStyle="1" w:styleId="0B6A38CDBB4F487395E36A9684EF10DE">
    <w:name w:val="0B6A38CDBB4F487395E36A9684EF10DE"/>
  </w:style>
  <w:style w:type="paragraph" w:customStyle="1" w:styleId="C4B613D37D584251AAB4296117421D50">
    <w:name w:val="C4B613D37D584251AAB4296117421D50"/>
  </w:style>
  <w:style w:type="paragraph" w:customStyle="1" w:styleId="8D7F0887D6C14A758568E68C65BC84CC">
    <w:name w:val="8D7F0887D6C14A758568E68C65BC84CC"/>
  </w:style>
  <w:style w:type="paragraph" w:customStyle="1" w:styleId="32AA91D07253442EB2B56CBDEA2F8AAD">
    <w:name w:val="32AA91D07253442EB2B56CBDEA2F8AAD"/>
  </w:style>
  <w:style w:type="paragraph" w:customStyle="1" w:styleId="77F278F11DEA4467A1673709E52BB354">
    <w:name w:val="77F278F11DEA4467A1673709E52BB354"/>
  </w:style>
  <w:style w:type="paragraph" w:customStyle="1" w:styleId="0DA777E9B2DA4AF181D5004EC59AF49F">
    <w:name w:val="0DA777E9B2DA4AF181D5004EC59AF49F"/>
  </w:style>
  <w:style w:type="paragraph" w:customStyle="1" w:styleId="E83307BEF84248F281EA783CB0097AE4">
    <w:name w:val="E83307BEF84248F281EA783CB0097AE4"/>
  </w:style>
  <w:style w:type="paragraph" w:customStyle="1" w:styleId="F877D3FC998D4E33BFAC36126B79393E">
    <w:name w:val="F877D3FC998D4E33BFAC36126B79393E"/>
  </w:style>
  <w:style w:type="paragraph" w:customStyle="1" w:styleId="732A4EF2EA504DAE9A0B1949417BBE0A">
    <w:name w:val="732A4EF2EA504DAE9A0B1949417BBE0A"/>
    <w:rsid w:val="00310145"/>
  </w:style>
  <w:style w:type="paragraph" w:customStyle="1" w:styleId="DC523C4D374342188DBCA7189F8F6446">
    <w:name w:val="DC523C4D374342188DBCA7189F8F6446"/>
    <w:rsid w:val="00310145"/>
  </w:style>
  <w:style w:type="paragraph" w:customStyle="1" w:styleId="41899432E51845A38E29B9904BA60370">
    <w:name w:val="41899432E51845A38E29B9904BA60370"/>
    <w:rsid w:val="00310145"/>
  </w:style>
  <w:style w:type="paragraph" w:customStyle="1" w:styleId="6B33CF151A7947D3A10DF1790B5DCE87">
    <w:name w:val="6B33CF151A7947D3A10DF1790B5DCE87"/>
    <w:rsid w:val="00310145"/>
  </w:style>
  <w:style w:type="paragraph" w:customStyle="1" w:styleId="621BBBB96D5A49DB9FF4DC8D1C1D445C">
    <w:name w:val="621BBBB96D5A49DB9FF4DC8D1C1D445C"/>
    <w:rsid w:val="00310145"/>
  </w:style>
  <w:style w:type="paragraph" w:customStyle="1" w:styleId="6FFF12D45DBE476089508BCBE4AE8763">
    <w:name w:val="6FFF12D45DBE476089508BCBE4AE8763"/>
    <w:rsid w:val="00310145"/>
  </w:style>
  <w:style w:type="paragraph" w:customStyle="1" w:styleId="90A9DB08199B4E2995B356C2DA07C237">
    <w:name w:val="90A9DB08199B4E2995B356C2DA07C237"/>
    <w:rsid w:val="00310145"/>
  </w:style>
  <w:style w:type="paragraph" w:customStyle="1" w:styleId="6FAF1025F3F744ED87260B3D69964077">
    <w:name w:val="6FAF1025F3F744ED87260B3D69964077"/>
    <w:rsid w:val="00310145"/>
  </w:style>
  <w:style w:type="paragraph" w:customStyle="1" w:styleId="4474B4D9D866408183C325B31870F1FA">
    <w:name w:val="4474B4D9D866408183C325B31870F1FA"/>
    <w:rsid w:val="00310145"/>
  </w:style>
  <w:style w:type="paragraph" w:customStyle="1" w:styleId="DD6537E851DA4DB69DF19D3F246E873D">
    <w:name w:val="DD6537E851DA4DB69DF19D3F246E873D"/>
    <w:rsid w:val="00310145"/>
  </w:style>
  <w:style w:type="paragraph" w:customStyle="1" w:styleId="9B177BDC81284808ABF75CBBB9B525E7">
    <w:name w:val="9B177BDC81284808ABF75CBBB9B525E7"/>
    <w:rsid w:val="00310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2020-06-21T07:18:00Z</dcterms:created>
  <dcterms:modified xsi:type="dcterms:W3CDTF">2020-06-21T07:30:00Z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